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05175552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-263525</wp:posOffset>
                </wp:positionV>
                <wp:extent cx="3737610" cy="158750"/>
                <wp:effectExtent l="0" t="0" r="2159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480" y="360045"/>
                          <a:ext cx="3737610" cy="158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25pt;margin-top:-20.75pt;height:12.5pt;width:294.3pt;z-index:305175552;v-text-anchor:middle;mso-width-relative:page;mso-height-relative:page;" fillcolor="#00B0F0" filled="t" stroked="f" coordsize="21600,21600" o:gfxdata="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mBIbT9kAAAALAQAADwAAAAAAAAABACAAAAA4AAAAZHJzL2Rv&#10;d25yZXYueG1sUEsBAhQAFAAAAAgAh07iQMuadDdcAgAAiQ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178624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-303530</wp:posOffset>
                </wp:positionV>
                <wp:extent cx="7165975" cy="10391775"/>
                <wp:effectExtent l="6350" t="6350" r="15875" b="158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470" y="320040"/>
                          <a:ext cx="7165975" cy="1039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35pt;margin-top:-23.9pt;height:818.25pt;width:564.25pt;z-index:305178624;v-text-anchor:middle;mso-width-relative:page;mso-height-relative:page;" filled="f" stroked="t" coordsize="21600,21600" o:gfxdata="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+8RviNoAAAANAQAADwAAAAAAAAABACAAAAA4AAAAZHJzL2Rvd25y&#10;ZXYueG1sUEsBAhQAFAAAAAgAh07iQM63cG1YAgAAigQAAA4AAAAAAAAAAQAgAAAAPwEAAGRycy9l&#10;Mm9Eb2MueG1sUEsFBgAAAAAGAAYAWQEAAAkGAAAAAA==&#10;">
                <v:fill on="f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64969216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5139690</wp:posOffset>
                </wp:positionV>
                <wp:extent cx="6366510" cy="506730"/>
                <wp:effectExtent l="0" t="0" r="8890" b="12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6510" cy="506730"/>
                          <a:chOff x="6579" y="19905"/>
                          <a:chExt cx="11173" cy="810"/>
                        </a:xfrm>
                      </wpg:grpSpPr>
                      <wps:wsp>
                        <wps:cNvPr id="19" name="矩形 12"/>
                        <wps:cNvSpPr/>
                        <wps:spPr>
                          <a:xfrm>
                            <a:off x="6579" y="20055"/>
                            <a:ext cx="3116" cy="612"/>
                          </a:xfrm>
                          <a:prstGeom prst="ribbon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56"/>
                        <wps:cNvSpPr txBox="1"/>
                        <wps:spPr>
                          <a:xfrm>
                            <a:off x="7232" y="19905"/>
                            <a:ext cx="2082" cy="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700" w:lineRule="exact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矩形 9"/>
                        <wps:cNvSpPr/>
                        <wps:spPr>
                          <a:xfrm>
                            <a:off x="9666" y="20254"/>
                            <a:ext cx="8086" cy="1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1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pt;margin-top:404.7pt;height:39.9pt;width:501.3pt;z-index:264969216;mso-width-relative:page;mso-height-relative:page;" coordorigin="6579,19905" coordsize="11173,810" o:gfxdata="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BYAAABkcnMvUEsBAhQAFAAAAAgAh07iQLm/c2vbAAAACwEAAA8AAAAAAAAA&#10;AQAgAAAAOAAAAGRycy9kb3ducmV2LnhtbFBLAQIUABQAAAAIAIdO4kD+cq0xhwMAAFMKAAAOAAAA&#10;AAAAAAEAIAAAAEABAABkcnMvZTJvRG9jLnhtbFBLBQYAAAAABgAGAFkBAAA5BwAAAAA=&#10;">
                <o:lock v:ext="edit" aspectratio="f"/>
                <v:shape id="矩形 12" o:spid="_x0000_s1026" o:spt="53" type="#_x0000_t53" style="position:absolute;left:6579;top:20055;height:612;width:3116;v-text-anchor:middle;" fillcolor="#00B0F0" filled="t" stroked="f" coordsize="21600,21600" o:gfxdata="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pSrOXvAAAANsAAAAPAAAAAAAAAAEAIAAAADgAAABkcnMvZG93bnJldi54&#10;bWxQSwECFAAUAAAACACHTuJAMy8FnjsAAAA5AAAAEAAAAAAAAAABACAAAAAhAQAAZHJzL3NoYXBl&#10;eG1sLnhtbFBLBQYAAAAABgAGAFsBAADLAwAAAAA=&#10;" adj="5400,36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7232;top:19905;height:810;width:2082;" filled="f" stroked="f" coordsize="21600,21600" o:gfxdata="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N30xL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 w:line="700" w:lineRule="exact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rect id="矩形 9" o:spid="_x0000_s1026" o:spt="1" style="position:absolute;left:9666;top:20254;height:177;width:8086;v-text-anchor:middle;" fillcolor="#2E75B6 [2404]" filled="t" stroked="f" coordsize="21600,21600" o:gfxdata="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HUKbbvAAAANsAAAAPAAAAAAAAAAEAIAAAADgAAABkcnMvZG93bnJldi54&#10;bWxQSwECFAAUAAAACACHTuJAMy8FnjsAAAA5AAAAEAAAAAAAAAABACAAAAAhAQAAZHJzL3NoYXBl&#10;eG1sLnhtbFBLBQYAAAAABgAGAFsBAADLAwAAAAA=&#10;">
                  <v:fill on="t" opacity="11796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316352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2858770</wp:posOffset>
                </wp:positionV>
                <wp:extent cx="6500495" cy="246570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0495" cy="2465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熟练等价类、边界值、因果图、正交排列等常见的编写测试用例的方法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熟悉软件的生命周期，了解常见的软件开发及测试模型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熟练掌握C/C++ 基本语法，掌握基本的算法原理,了解设计模式中的单例模式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熟练掌握C++ STL库，熟练使用vector、list、map、set等STL容器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熟练掌握线性表、红黑树，哈希表等常见数据结构，掌握八大排序算法思想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熟悉掌握Linux系统编程，能够熟练使用常见的Linux命令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熟悉高级IO，掌握select，poll，epoll三种多路复用的I/O模型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熟悉计算机网络相关知识，熟悉TCP/IP协议，了解常见的应用层协议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掌握MySQL的数据库常见语句，了解数据库MyISAM，InnoDB模型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pt;margin-top:225.1pt;height:194.15pt;width:511.85pt;z-index:253163520;mso-width-relative:page;mso-height-relative:page;" filled="f" stroked="f" coordsize="21600,21600" o:gfxdata="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nBp06NwAAAALAQAADwAAAAAAAAABACAAAAA4AAAAZHJzL2Rv&#10;d25yZXYueG1sUEsBAhQAFAAAAAgAh07iQLiRzEQgAgAAGw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熟练等价类、边界值、因果图、正交排列等常见的编写测试用例的方法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熟悉软件的生命周期，了解常见的软件开发及测试模型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熟练掌握C/C++ 基本语法，掌握基本的算法原理,了解设计模式中的单例模式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熟练掌握C++ STL库，熟练使用vector、list、map、set等STL容器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熟练掌握线性表、红黑树，哈希表等常见数据结构，掌握八大排序算法思想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熟悉掌握Linux系统编程，能够熟练使用常见的Linux命令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熟悉高级IO，掌握select，poll，epoll三种多路复用的I/O模型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熟悉计算机网络相关知识，熟悉TCP/IP协议，了解常见的应用层协议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掌握MySQL的数据库常见语句，了解数据库MyISAM，InnoDB模型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8313216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2368550</wp:posOffset>
                </wp:positionV>
                <wp:extent cx="6346190" cy="495935"/>
                <wp:effectExtent l="19685" t="0" r="9525" b="952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190" cy="495935"/>
                          <a:chOff x="6579" y="19883"/>
                          <a:chExt cx="10437" cy="844"/>
                        </a:xfrm>
                      </wpg:grpSpPr>
                      <wps:wsp>
                        <wps:cNvPr id="15" name="矩形 12"/>
                        <wps:cNvSpPr/>
                        <wps:spPr>
                          <a:xfrm>
                            <a:off x="6579" y="20043"/>
                            <a:ext cx="2825" cy="643"/>
                          </a:xfrm>
                          <a:prstGeom prst="ribbon">
                            <a:avLst/>
                          </a:prstGeom>
                          <a:solidFill>
                            <a:srgbClr val="00B0F0"/>
                          </a:solidFill>
                          <a:ln w="12700">
                            <a:solidFill>
                              <a:srgbClr val="00B0F0">
                                <a:alpha val="0"/>
                              </a:srgb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56"/>
                        <wps:cNvSpPr txBox="1"/>
                        <wps:spPr>
                          <a:xfrm>
                            <a:off x="7295" y="19883"/>
                            <a:ext cx="2144" cy="8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700" w:lineRule="exact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IT技能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矩形 9"/>
                        <wps:cNvSpPr/>
                        <wps:spPr>
                          <a:xfrm>
                            <a:off x="9577" y="20264"/>
                            <a:ext cx="7439" cy="1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1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75pt;margin-top:186.5pt;height:39.05pt;width:499.7pt;z-index:258313216;mso-width-relative:page;mso-height-relative:page;" coordorigin="6579,19883" coordsize="10437,844" o:gfxdata="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FgAAAGRy&#10;cy9QSwECFAAUAAAACACHTuJAvGz/nNsAAAALAQAADwAAAAAAAAABACAAAAA4AAAAZHJzL2Rvd25y&#10;ZXYueG1sUEsBAhQAFAAAAAgAh07iQN3MNnitAwAAmgoAAA4AAAAAAAAAAQAgAAAAQAEAAGRycy9l&#10;Mm9Eb2MueG1sUEsFBgAAAAAGAAYAWQEAAF8HAAAAAA==&#10;">
                <o:lock v:ext="edit" aspectratio="f"/>
                <v:shape id="矩形 12" o:spid="_x0000_s1026" o:spt="53" type="#_x0000_t53" style="position:absolute;left:6579;top:20043;height:643;width:2825;v-text-anchor:middle;" fillcolor="#00B0F0" filled="t" stroked="t" coordsize="21600,21600" o:gfxdata="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uQX+67AAAA2wAAAA8AAAAAAAAAAQAgAAAAOAAAAGRycy9kb3ducmV2Lnht&#10;bFBLAQIUABQAAAAIAIdO4kAzLwWeOwAAADkAAAAQAAAAAAAAAAEAIAAAACABAABkcnMvc2hhcGV4&#10;bWwueG1sUEsFBgAAAAAGAAYAWwEAAMoDAAAAAA==&#10;" adj="5400,3600">
                  <v:fill on="t" focussize="0,0"/>
                  <v:stroke weight="1pt" color="#00B0F0 [3204]" opacity="0f" miterlimit="8" joinstyle="miter" dashstyle="1 1"/>
                  <v:imagedata o:title=""/>
                  <o:lock v:ext="edit" aspectratio="f"/>
                </v:shape>
                <v:shape id="文本框 56" o:spid="_x0000_s1026" o:spt="202" type="#_x0000_t202" style="position:absolute;left:7295;top:19883;height:844;width:2144;" filled="f" stroked="f" coordsize="21600,21600" o:gfxdata="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jFrsZ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 w:line="700" w:lineRule="exact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IT技能</w:t>
                        </w:r>
                      </w:p>
                    </w:txbxContent>
                  </v:textbox>
                </v:shape>
                <v:rect id="矩形 9" o:spid="_x0000_s1026" o:spt="1" style="position:absolute;left:9577;top:20264;height:177;width:7439;v-text-anchor:middle;" fillcolor="#2E75B6 [2404]" filled="t" stroked="f" coordsize="21600,21600" o:gfxdata="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ZlRiboAAADbAAAADwAAAAAAAAABACAAAAA4AAAAZHJzL2Rvd25yZXYueG1s&#10;UEsBAhQAFAAAAAgAh07iQDMvBZ47AAAAOQAAABAAAAAAAAAAAQAgAAAAHwEAAGRycy9zaGFwZXht&#10;bC54bWxQSwUGAAAAAAYABgBbAQAAyQMAAAAA&#10;">
                  <v:fill on="t" opacity="11796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434816" behindDoc="0" locked="0" layoutInCell="1" allowOverlap="1">
                <wp:simplePos x="0" y="0"/>
                <wp:positionH relativeFrom="column">
                  <wp:posOffset>3250565</wp:posOffset>
                </wp:positionH>
                <wp:positionV relativeFrom="paragraph">
                  <wp:posOffset>1791335</wp:posOffset>
                </wp:positionV>
                <wp:extent cx="3149600" cy="542925"/>
                <wp:effectExtent l="0" t="0" r="0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17290" y="2759075"/>
                          <a:ext cx="31496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校内二等奖学金 (2016-201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8两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学年)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95pt;margin-top:141.05pt;height:42.75pt;width:248pt;z-index:278434816;mso-width-relative:page;mso-height-relative:page;" fillcolor="#FFFFFF [3201]" filled="t" stroked="f" coordsize="21600,21600" o:gfxdata="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DmfMutcAAAAM&#10;AQAADwAAAAAAAAABACAAAAA4AAAAZHJzL2Rvd25yZXYueG1sUEsBAhQAFAAAAAgAh07iQKP7wVdA&#10;AgAATQQAAA4AAAAAAAAAAQAgAAAAPA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校内二等奖学金 (2016-201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8两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学年)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8262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1791335</wp:posOffset>
                </wp:positionV>
                <wp:extent cx="2983230" cy="69596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230" cy="69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国家励志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奖学金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(2017-201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学年)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CET-4  (2017学年)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141.05pt;height:54.8pt;width:234.9pt;z-index:253082624;mso-width-relative:page;mso-height-relative:page;" filled="f" stroked="f" coordsize="21600,21600" o:gfxdata="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nMWNP2wAAAAoBAAAPAAAAAAAAAAEAIAAAADgAAABk&#10;cnMvZG93bnJldi54bWxQSwECFAAUAAAACACHTuJAvGmV7CYCAAAo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国家励志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奖学金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(2017-201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学年)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CET-4  (2017学年)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4985216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1309370</wp:posOffset>
                </wp:positionV>
                <wp:extent cx="6371590" cy="505460"/>
                <wp:effectExtent l="0" t="0" r="3810" b="190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590" cy="505460"/>
                          <a:chOff x="6545" y="19871"/>
                          <a:chExt cx="9892" cy="844"/>
                        </a:xfrm>
                      </wpg:grpSpPr>
                      <wps:wsp>
                        <wps:cNvPr id="12" name="前凸带形 12"/>
                        <wps:cNvSpPr/>
                        <wps:spPr>
                          <a:xfrm>
                            <a:off x="6545" y="20031"/>
                            <a:ext cx="2797" cy="635"/>
                          </a:xfrm>
                          <a:prstGeom prst="ribbon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56"/>
                        <wps:cNvSpPr txBox="1"/>
                        <wps:spPr>
                          <a:xfrm>
                            <a:off x="7166" y="19871"/>
                            <a:ext cx="1988" cy="8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700" w:lineRule="exact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获奖证书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" name="折角形 9"/>
                        <wps:cNvSpPr/>
                        <wps:spPr>
                          <a:xfrm>
                            <a:off x="9332" y="20280"/>
                            <a:ext cx="7105" cy="174"/>
                          </a:xfrm>
                          <a:prstGeom prst="foldedCorner">
                            <a:avLst/>
                          </a:prstGeom>
                          <a:solidFill>
                            <a:schemeClr val="accent1">
                              <a:lumMod val="75000"/>
                              <a:alpha val="1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25pt;margin-top:103.1pt;height:39.8pt;width:501.7pt;z-index:254985216;mso-width-relative:page;mso-height-relative:page;" coordorigin="6545,19871" coordsize="9892,844" o:gfxdata="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WAAAAZHJz&#10;L1BLAQIUABQAAAAIAIdO4kDGgNUK2wAAAAsBAAAPAAAAAAAAAAEAIAAAADgAAABkcnMvZG93bnJl&#10;di54bWxQSwECFAAUAAAACACHTuJAlCXWFawDAABiCgAADgAAAAAAAAABACAAAABAAQAAZHJzL2Uy&#10;b0RvYy54bWxQSwUGAAAAAAYABgBZAQAAXgcAAAAA&#10;">
                <o:lock v:ext="edit" aspectratio="f"/>
                <v:shape id="_x0000_s1026" o:spid="_x0000_s1026" o:spt="53" type="#_x0000_t53" style="position:absolute;left:6545;top:20031;height:635;width:2797;v-text-anchor:middle;" fillcolor="#00B0F0" filled="t" stroked="f" coordsize="21600,21600" o:gfxdata="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7iHmvAAAANsAAAAPAAAAAAAAAAEAIAAAADgAAABkcnMvZG93bnJldi54&#10;bWxQSwECFAAUAAAACACHTuJAMy8FnjsAAAA5AAAAEAAAAAAAAAABACAAAAAhAQAAZHJzL3NoYXBl&#10;eG1sLnhtbFBLBQYAAAAABgAGAFsBAADLAwAAAAA=&#10;" adj="5400,36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7166;top:19871;height:844;width:1988;" filled="f" stroked="f" coordsize="21600,21600" o:gfxdata="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NhGIG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 w:line="700" w:lineRule="exact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获奖证书</w:t>
                        </w:r>
                      </w:p>
                    </w:txbxContent>
                  </v:textbox>
                </v:shape>
                <v:shape id="_x0000_s1026" o:spid="_x0000_s1026" o:spt="65" type="#_x0000_t65" style="position:absolute;left:9332;top:20280;height:174;width:7105;v-text-anchor:middle;" fillcolor="#2E75B6 [2404]" filled="t" stroked="f" coordsize="21600,21600" o:gfxdata="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5zN4kLoAAADaAAAADwAAAAAAAAABACAAAAA4AAAAZHJzL2Rvd25yZXYueG1s&#10;UEsBAhQAFAAAAAgAh07iQDMvBZ47AAAAOQAAABAAAAAAAAAAAQAgAAAAHwEAAGRycy9zaGFwZXht&#10;bC54bWxQSwUGAAAAAAYABgBbAQAAyQMAAAAA&#10;" adj="18000">
                  <v:fill on="t" opacity="11796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305173504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541655</wp:posOffset>
                </wp:positionV>
                <wp:extent cx="4451350" cy="776605"/>
                <wp:effectExtent l="0" t="0" r="0" b="0"/>
                <wp:wrapNone/>
                <wp:docPr id="7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430" y="182880"/>
                          <a:ext cx="4451350" cy="776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52095" cy="253365"/>
                                  <wp:effectExtent l="0" t="0" r="1905" b="635"/>
                                  <wp:docPr id="25" name="图片 25" descr="学校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 descr="学校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95" cy="253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学校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：西安财经大学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15900" cy="179705"/>
                                  <wp:effectExtent l="0" t="0" r="12700" b="23495"/>
                                  <wp:docPr id="27" name="图片 27" descr="电话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27" descr="电话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电话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：185-9201-1019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20" w:lineRule="exact"/>
                              <w:ind w:left="29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12700" b="12700"/>
                                  <wp:docPr id="26" name="图片 26" descr="专业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 descr="专业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mpd="sng">
                                            <a:noFill/>
                                            <a:prstDash val="solid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专业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：计算机科学与技术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15900" cy="215900"/>
                                  <wp:effectExtent l="0" t="0" r="12700" b="11430"/>
                                  <wp:docPr id="28" name="图片 28" descr="邮箱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28" descr="邮箱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邮箱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：CXYhh121@126.com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auto"/>
                                <w:kern w:val="24"/>
                                <w:sz w:val="24"/>
                                <w:szCs w:val="24"/>
                                <w:shd w:val="clear" w:fill="FFFFFF" w:themeFill="background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宋体"/>
                                <w:b w:val="0"/>
                                <w:bCs w:val="0"/>
                                <w:color w:val="auto"/>
                                <w:kern w:val="24"/>
                                <w:sz w:val="24"/>
                                <w:szCs w:val="24"/>
                                <w:shd w:val="clear" w:fill="FFFFFF" w:themeFill="background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kern w:val="2"/>
                                <w:sz w:val="22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宋体"/>
                                <w:color w:val="auto"/>
                                <w:kern w:val="24"/>
                                <w:sz w:val="24"/>
                                <w:szCs w:val="24"/>
                                <w:shd w:val="clear" w:fill="FFFFFF" w:themeFill="background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23.05pt;margin-top:42.65pt;height:61.15pt;width:350.5pt;z-index:305173504;mso-width-relative:page;mso-height-relative:page;" filled="f" stroked="f" coordsize="21600,21600" o:gfxdata="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8K8sltcAAAAJAQAADwAAAAAAAAABACAAAAA4AAAAZHJzL2Rvd25yZXYueG1sUEsB&#10;AhQAFAAAAAgAh07iQBHEbMunAQAAGgMAAA4AAAAAAAAAAQAgAAAAP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252095" cy="253365"/>
                            <wp:effectExtent l="0" t="0" r="1905" b="635"/>
                            <wp:docPr id="25" name="图片 25" descr="学校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25" descr="学校"/>
                                    <pic:cNvPicPr/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95" cy="2535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学校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：西安财经大学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215900" cy="179705"/>
                            <wp:effectExtent l="0" t="0" r="12700" b="23495"/>
                            <wp:docPr id="27" name="图片 27" descr="电话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27" descr="电话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电话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：185-9201-1019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20" w:lineRule="exact"/>
                        <w:ind w:left="29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12700" b="12700"/>
                            <wp:docPr id="26" name="图片 26" descr="专业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26" descr="专业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mpd="sng">
                                      <a:noFill/>
                                      <a:prstDash val="solid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专业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：计算机科学与技术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215900" cy="215900"/>
                            <wp:effectExtent l="0" t="0" r="12700" b="11430"/>
                            <wp:docPr id="28" name="图片 28" descr="邮箱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28" descr="邮箱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邮箱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：CXYhh121@126.com</w:t>
                      </w:r>
                      <w:r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auto"/>
                          <w:kern w:val="24"/>
                          <w:sz w:val="24"/>
                          <w:szCs w:val="24"/>
                          <w:shd w:val="clear" w:fill="FFFFFF" w:themeFill="background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 xml:space="preserve">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宋体"/>
                          <w:b w:val="0"/>
                          <w:bCs w:val="0"/>
                          <w:color w:val="auto"/>
                          <w:kern w:val="24"/>
                          <w:sz w:val="24"/>
                          <w:szCs w:val="24"/>
                          <w:shd w:val="clear" w:fill="FFFFFF" w:themeFill="background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kern w:val="2"/>
                          <w:sz w:val="22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宋体"/>
                          <w:color w:val="auto"/>
                          <w:kern w:val="24"/>
                          <w:sz w:val="24"/>
                          <w:szCs w:val="24"/>
                          <w:shd w:val="clear" w:fill="FFFFFF" w:themeFill="background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830579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-11430</wp:posOffset>
                </wp:positionV>
                <wp:extent cx="4197350" cy="480060"/>
                <wp:effectExtent l="0" t="0" r="0" b="0"/>
                <wp:wrapNone/>
                <wp:docPr id="3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480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kern w:val="24"/>
                                <w:sz w:val="44"/>
                                <w:szCs w:val="4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陈茜月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472C4" w:themeColor="accent5"/>
                                <w:kern w:val="24"/>
                                <w:sz w:val="44"/>
                                <w:szCs w:val="4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kern w:val="24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测试开发工程师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30pt;margin-top:-0.9pt;height:37.8pt;width:330.5pt;z-index:278305792;mso-width-relative:page;mso-height-relative:page;" filled="f" stroked="f" coordsize="21600,21600" o:gfxdata="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BYAAABkcnMvUEsBAhQAFAAAAAgAh07iQGozPuvVAAAACAEA&#10;AA8AAAAAAAAAAQAgAAAAOAAAAGRycy9kb3ducmV2LnhtbFBLAQIUABQAAAAIAIdO4kDEioP3lQEA&#10;APsCAAAOAAAAAAAAAAEAIAAAADo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B9BD5" w:themeColor="accent1"/>
                          <w:kern w:val="24"/>
                          <w:sz w:val="44"/>
                          <w:szCs w:val="44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陈茜月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472C4" w:themeColor="accent5"/>
                          <w:kern w:val="24"/>
                          <w:sz w:val="44"/>
                          <w:szCs w:val="44"/>
                          <w:lang w:eastAsia="zh-C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kern w:val="24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>测试开发工程师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174528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-264795</wp:posOffset>
                </wp:positionV>
                <wp:extent cx="142875" cy="6868160"/>
                <wp:effectExtent l="0" t="0" r="952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220" y="478790"/>
                          <a:ext cx="142875" cy="68681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85pt;margin-top:-20.85pt;height:540.8pt;width:11.25pt;z-index:305174528;v-text-anchor:middle;mso-width-relative:page;mso-height-relative:page;" fillcolor="#00B0F0" filled="t" stroked="f" coordsize="21600,21600" o:gfxdata="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XKyxaNkAAAALAQAADwAAAAAAAAABACAAAAA4AAAAZHJzL2Rv&#10;d25yZXYueG1sUEsBAhQAFAAAAAgAh07iQHRkMbVcAgAAiQ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78435840" behindDoc="0" locked="0" layoutInCell="1" allowOverlap="1">
            <wp:simplePos x="0" y="0"/>
            <wp:positionH relativeFrom="column">
              <wp:posOffset>5182870</wp:posOffset>
            </wp:positionH>
            <wp:positionV relativeFrom="paragraph">
              <wp:posOffset>-29845</wp:posOffset>
            </wp:positionV>
            <wp:extent cx="1012190" cy="1510665"/>
            <wp:effectExtent l="28575" t="3175" r="51435" b="35560"/>
            <wp:wrapTopAndBottom/>
            <wp:docPr id="24" name="图片 24" descr="/Users/mac/Downloads/证件照2.jpg证件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/Users/mac/Downloads/证件照2.jpg证件照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2190" cy="1510665"/>
                    </a:xfrm>
                    <a:prstGeom prst="rect">
                      <a:avLst/>
                    </a:prstGeom>
                    <a:ln w="28575">
                      <a:solidFill>
                        <a:srgbClr val="00B0F0">
                          <a:alpha val="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176576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9900285</wp:posOffset>
                </wp:positionV>
                <wp:extent cx="4134485" cy="151130"/>
                <wp:effectExtent l="0" t="0" r="5715" b="12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8975" y="10284460"/>
                          <a:ext cx="4134485" cy="1511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35pt;margin-top:779.55pt;height:11.9pt;width:325.55pt;z-index:305176576;v-text-anchor:middle;mso-width-relative:page;mso-height-relative:page;" fillcolor="#00B0F0" filled="t" stroked="f" coordsize="21600,21600" o:gfxdata="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LCGpQDbAAAADgEAAA8AAAAAAAAAAQAgAAAAOAAAAGRy&#10;cy9kb3ducmV2LnhtbFBLAQIUABQAAAAIAIdO4kCjpS6sXgIAAIw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177600" behindDoc="0" locked="0" layoutInCell="1" allowOverlap="1">
                <wp:simplePos x="0" y="0"/>
                <wp:positionH relativeFrom="column">
                  <wp:posOffset>6760845</wp:posOffset>
                </wp:positionH>
                <wp:positionV relativeFrom="paragraph">
                  <wp:posOffset>4158615</wp:posOffset>
                </wp:positionV>
                <wp:extent cx="153670" cy="5892800"/>
                <wp:effectExtent l="0" t="0" r="2413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22160" y="4599305"/>
                          <a:ext cx="153670" cy="5892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2.35pt;margin-top:327.45pt;height:464pt;width:12.1pt;z-index:305177600;v-text-anchor:middle;mso-width-relative:page;mso-height-relative:page;" fillcolor="#00B0F0" filled="t" stroked="f" coordsize="21600,21600" o:gfxdata="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JybM8TbAAAADgEAAA8AAAAAAAAAAQAgAAAAOAAAAGRy&#10;cy9kb3ducmV2LnhtbFBLAQIUABQAAAAIAIdO4kDfTjHCXgIAAIs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42054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5626100</wp:posOffset>
                </wp:positionV>
                <wp:extent cx="6318885" cy="420624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885" cy="420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2"/>
                                <w:szCs w:val="24"/>
                              </w:rPr>
                              <w:t>项目名称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2"/>
                                <w:szCs w:val="24"/>
                              </w:rPr>
                              <w:t>语音小管家Sosuke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项目简介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：Sosuke是借助图灵机器人和百度语音识别、合成等第三方平台实现的智能AI对话和语音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管理工具它除去对话功能之外还可以执行Linux下相关命令，并且可执行的命令支持自己配置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应用技术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：Linux系统/网络编程，百度SDK，C++ STL库，HTTP协议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测试方式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：使用等价类划分的方式对机器人能够执行的Linux命令进行了测试，对语音识别的语言进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行了测试(普通话，英语，方言等)，其中普通话识别正确度最高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项目源码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instrText xml:space="preserve"> HYPERLINK "https://github.com/CXYhh121/VoiceButler-.git"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https://github.com/CXYhh121/VoiceButler-.git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项目博客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instrText xml:space="preserve"> HYPERLINK "https://blog.csdn.net/chenxiyuehh/article/details/97918146"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https://blog.csdn.net/chenxiyuehh/article/details/97918146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2"/>
                                <w:szCs w:val="24"/>
                              </w:rPr>
                              <w:t>项目名称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2"/>
                                <w:szCs w:val="24"/>
                              </w:rPr>
                              <w:t>IM网页版聊天系统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项目简介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：基于websocket协议，使用开源框架mongoose编写网页版本的群聊即时通信工具，该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聊天系统可以完成注册，登陆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，拥有seesion+cookie机制，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聊天室里能支持不限人数的聊天等功能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应用技术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：HTTP协议、mongoose框架、Linux系统/网络编程、MySQL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测试方式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：使用等价类划分方式测试在聊天时表情，符号等特殊字符均能够正常发送，使用边界值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对登陆名和密码长度进行了测试，对多人同时在线聊天时，注册、登陆、聊天功能的性能进行了测试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项目源码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Style w:val="5"/>
                                <w:rFonts w:hint="default"/>
                              </w:rPr>
                              <w:t>https://github.com/CXYhh121/IMWebChat.git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项目博客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Style w:val="5"/>
                                <w:rFonts w:hint="default"/>
                              </w:rPr>
                              <w:t>https://blog.csdn.net/chenxiyuehh/article/details/98657793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8"/>
                              </w:rPr>
                              <w:t>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8pt;margin-top:443pt;height:331.2pt;width:497.55pt;z-index:253420544;mso-width-relative:page;mso-height-relative:page;" filled="f" stroked="f" coordsize="21600,21600" o:gfxdata="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JF1gX3QAAAAwBAAAPAAAAAAAAAAEAIAAAADgAAABkcnMv&#10;ZG93bnJldi54bWxQSwECFAAUAAAACACHTuJAdcUh1CECAAAbBAAADgAAAAAAAAABACAAAABC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sz w:val="22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2"/>
                          <w:szCs w:val="24"/>
                        </w:rPr>
                        <w:t>项目名称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4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2"/>
                          <w:szCs w:val="24"/>
                        </w:rPr>
                        <w:t>语音小管家Sosuke</w:t>
                      </w:r>
                    </w:p>
                    <w:p>
                      <w:pPr>
                        <w:spacing w:line="40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项目简介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：Sosuke是借助图灵机器人和百度语音识别、合成等第三方平台实现的智能AI对话和语音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管理工具它除去对话功能之外还可以执行Linux下相关命令，并且可执行的命令支持自己配置</w:t>
                      </w:r>
                    </w:p>
                    <w:p>
                      <w:pPr>
                        <w:spacing w:line="40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应用技术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：Linux系统/网络编程，百度SDK，C++ STL库，HTTP协议</w:t>
                      </w:r>
                    </w:p>
                    <w:p>
                      <w:pPr>
                        <w:spacing w:line="40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测试方式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：使用等价类划分的方式对机器人能够执行的Linux命令进行了测试，对语音识别的语言进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行了测试(普通话，英语，方言等)，其中普通话识别正确度最高</w:t>
                      </w:r>
                    </w:p>
                    <w:p>
                      <w:pPr>
                        <w:spacing w:line="40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项目源码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instrText xml:space="preserve"> HYPERLINK "https://github.com/CXYhh121/VoiceButler-.git"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https://github.com/CXYhh121/VoiceButler-.git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fldChar w:fldCharType="end"/>
                      </w:r>
                    </w:p>
                    <w:p>
                      <w:pPr>
                        <w:spacing w:line="40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项目博客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instrText xml:space="preserve"> HYPERLINK "https://blog.csdn.net/chenxiyuehh/article/details/97918146"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https://blog.csdn.net/chenxiyuehh/article/details/97918146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sz w:val="22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2"/>
                          <w:szCs w:val="24"/>
                        </w:rPr>
                        <w:t>项目名称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4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2"/>
                          <w:szCs w:val="24"/>
                        </w:rPr>
                        <w:t>IM网页版聊天系统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400" w:lineRule="exact"/>
                        <w:ind w:leftChars="0"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项目简介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：基于websocket协议，使用开源框架mongoose编写网页版本的群聊即时通信工具，该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聊天系统可以完成注册，登陆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，拥有seesion+cookie机制，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聊天室里能支持不限人数的聊天等功能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400" w:lineRule="exact"/>
                        <w:ind w:leftChars="0"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应用技术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：HTTP协议、mongoose框架、Linux系统/网络编程、MySQL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400" w:lineRule="exact"/>
                        <w:ind w:leftChars="0"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测试方式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：使用等价类划分方式测试在聊天时表情，符号等特殊字符均能够正常发送，使用边界值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对登陆名和密码长度进行了测试，对多人同时在线聊天时，注册、登陆、聊天功能的性能进行了测试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400" w:lineRule="exact"/>
                        <w:ind w:leftChars="0"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项目源码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</w:t>
                      </w:r>
                      <w:r>
                        <w:rPr>
                          <w:rStyle w:val="5"/>
                          <w:rFonts w:hint="default"/>
                        </w:rPr>
                        <w:t>https://github.com/CXYhh121/IMWebChat.git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400" w:lineRule="exact"/>
                        <w:ind w:leftChars="0" w:firstLine="420" w:firstLineChars="0"/>
                        <w:rPr>
                          <w:rFonts w:hint="eastAsia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项目博客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</w:t>
                      </w:r>
                      <w:r>
                        <w:rPr>
                          <w:rStyle w:val="5"/>
                          <w:rFonts w:hint="default"/>
                        </w:rPr>
                        <w:t>https://blog.csdn.net/chenxiyuehh/article/details/98657793</w:t>
                      </w: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8"/>
                        </w:rPr>
                        <w:t>　　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方正正中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方正正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站酷酷黑">
    <w:altName w:val="华文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汉仪铸字童年体W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rial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GB2312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thelas">
    <w:panose1 w:val="02000503000000020003"/>
    <w:charset w:val="00"/>
    <w:family w:val="auto"/>
    <w:pitch w:val="default"/>
    <w:sig w:usb0="A00000AF" w:usb1="5000205B" w:usb2="00000000" w:usb3="00000000" w:csb0="2000009B" w:csb1="0000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Devanagari MT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D877F"/>
    <w:multiLevelType w:val="singleLevel"/>
    <w:tmpl w:val="5D3D877F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D3D87E5"/>
    <w:multiLevelType w:val="singleLevel"/>
    <w:tmpl w:val="5D3D87E5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3D880A"/>
    <w:multiLevelType w:val="singleLevel"/>
    <w:tmpl w:val="5D3D880A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75DD7"/>
    <w:rsid w:val="001906F0"/>
    <w:rsid w:val="00AC6C63"/>
    <w:rsid w:val="0F7FCB0A"/>
    <w:rsid w:val="10386368"/>
    <w:rsid w:val="12CC25C8"/>
    <w:rsid w:val="16AA3A9E"/>
    <w:rsid w:val="1BDC7ABD"/>
    <w:rsid w:val="20B36DBA"/>
    <w:rsid w:val="316FC4EB"/>
    <w:rsid w:val="33BE2579"/>
    <w:rsid w:val="34781B73"/>
    <w:rsid w:val="36FE0F8A"/>
    <w:rsid w:val="37FE9135"/>
    <w:rsid w:val="3A779C40"/>
    <w:rsid w:val="4EF4B33C"/>
    <w:rsid w:val="4F0E7FE3"/>
    <w:rsid w:val="54942816"/>
    <w:rsid w:val="57B9CA82"/>
    <w:rsid w:val="5D277759"/>
    <w:rsid w:val="5DFBF364"/>
    <w:rsid w:val="63FF441F"/>
    <w:rsid w:val="65F05C6D"/>
    <w:rsid w:val="683E092E"/>
    <w:rsid w:val="6EF74686"/>
    <w:rsid w:val="6FBF06D4"/>
    <w:rsid w:val="71443960"/>
    <w:rsid w:val="748A2DA9"/>
    <w:rsid w:val="77AFB3FC"/>
    <w:rsid w:val="7BBAC264"/>
    <w:rsid w:val="7D7F39C6"/>
    <w:rsid w:val="7DFBDCDE"/>
    <w:rsid w:val="7EBEF7A4"/>
    <w:rsid w:val="7FF913F8"/>
    <w:rsid w:val="7FFFE940"/>
    <w:rsid w:val="875E0029"/>
    <w:rsid w:val="B66FD8E1"/>
    <w:rsid w:val="BB7B3D13"/>
    <w:rsid w:val="BFF7D1A9"/>
    <w:rsid w:val="D4775C22"/>
    <w:rsid w:val="DAFBA329"/>
    <w:rsid w:val="DBD7A2C6"/>
    <w:rsid w:val="DE3F6F65"/>
    <w:rsid w:val="EBF3536B"/>
    <w:rsid w:val="EDEF55AC"/>
    <w:rsid w:val="EF7D8420"/>
    <w:rsid w:val="EFB75DD7"/>
    <w:rsid w:val="EFFFA9D5"/>
    <w:rsid w:val="FEE9F9A8"/>
    <w:rsid w:val="FEFDC83F"/>
    <w:rsid w:val="FFFFB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kingsoft.wpsoffice.mac/Data/.kingsoft/office6/templates/download/39326363-3032-6636-2d63-3563352d3962/&#24212;&#23626;&#29983;&#23454;&#20064;&#29983;&#36890;&#29992;&#20010;&#20154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应届生实习生通用个人求职简历.docx</Template>
  <Pages>1</Pages>
  <Words>0</Words>
  <Characters>0</Characters>
  <Lines>4</Lines>
  <Paragraphs>1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2019-08-04T00:25:00Z</dcterms:created>
  <dc:creator>mac</dc:creator>
  <cp:lastModifiedBy>mac</cp:lastModifiedBy>
  <dcterms:modified xsi:type="dcterms:W3CDTF">2019-08-14T11:17:26Z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